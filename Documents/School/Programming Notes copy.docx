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92E9" w14:textId="6EFED0FC" w:rsidR="00524199" w:rsidRPr="008A0724" w:rsidRDefault="008A0724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t>Command Line Day 1</w:t>
      </w:r>
    </w:p>
    <w:p w14:paraId="6BAD2532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## Print Working Directory - </w:t>
      </w:r>
      <w:proofErr w:type="spellStart"/>
      <w:r w:rsidRPr="008A0724">
        <w:rPr>
          <w:rFonts w:ascii="Menlo" w:eastAsia="Times New Roman" w:hAnsi="Menlo" w:cs="Menlo"/>
          <w:color w:val="0000FF"/>
          <w:sz w:val="21"/>
          <w:szCs w:val="21"/>
          <w:lang w:eastAsia="ko-KR"/>
        </w:rPr>
        <w:t>pwd</w:t>
      </w:r>
      <w:proofErr w:type="spellEnd"/>
    </w:p>
    <w:p w14:paraId="6C78D4B1" w14:textId="3AAF724B" w:rsid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Very first thing you are going to learn is how to see what directory you are currently in.</w:t>
      </w:r>
    </w:p>
    <w:p w14:paraId="77C083B4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03D73A62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Visually it looks like this:</w:t>
      </w:r>
    </w:p>
    <w:p w14:paraId="72E77B12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/home</w:t>
      </w:r>
    </w:p>
    <w:p w14:paraId="35694798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---/runner</w:t>
      </w:r>
    </w:p>
    <w:p w14:paraId="22EC54FB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------/Command-Line-Day-1-Pt-1</w:t>
      </w:r>
    </w:p>
    <w:p w14:paraId="5F84F4F4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---------You are here</w:t>
      </w:r>
    </w:p>
    <w:p w14:paraId="2E80D76B" w14:textId="2F899624" w:rsidR="008A0724" w:rsidRDefault="008A0724" w:rsidP="008A0724">
      <w:pPr>
        <w:pStyle w:val="ListBullet"/>
        <w:numPr>
          <w:ilvl w:val="0"/>
          <w:numId w:val="0"/>
        </w:numPr>
        <w:ind w:left="432"/>
        <w:rPr>
          <w:rFonts w:ascii="Century Gothic" w:hAnsi="Century Gothic"/>
        </w:rPr>
      </w:pPr>
    </w:p>
    <w:p w14:paraId="12EE499A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FF"/>
          <w:sz w:val="21"/>
          <w:szCs w:val="21"/>
          <w:lang w:eastAsia="ko-KR"/>
        </w:rPr>
        <w:t>## List - ls</w:t>
      </w:r>
    </w:p>
    <w:p w14:paraId="5A8A45C0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What </w:t>
      </w:r>
      <w:r w:rsidRPr="008A0724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`</w:t>
      </w:r>
      <w:proofErr w:type="spellStart"/>
      <w:r w:rsidRPr="008A0724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ls`</w:t>
      </w:r>
      <w:proofErr w:type="spellEnd"/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 does is lists what files and directories are in your current scope. Which right now you are in the runner directory.</w:t>
      </w:r>
    </w:p>
    <w:p w14:paraId="5D997818" w14:textId="77777777" w:rsid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409531F3" w14:textId="4B858DB0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Looking at this file system visually would look like this:</w:t>
      </w:r>
    </w:p>
    <w:p w14:paraId="36AA0DF8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/home</w:t>
      </w:r>
    </w:p>
    <w:p w14:paraId="34E6C301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---/runner</w:t>
      </w:r>
    </w:p>
    <w:p w14:paraId="13D3C406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------/Command-Line-Day-1-Pt-1</w:t>
      </w:r>
    </w:p>
    <w:p w14:paraId="3E13D8AC" w14:textId="63A124C8" w:rsid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---------You are here and can see --&gt; directory1, index.js, instructions.md, test.txt, tests</w:t>
      </w:r>
    </w:p>
    <w:p w14:paraId="380CF45C" w14:textId="64072FE2" w:rsid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77696DA6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FF"/>
          <w:sz w:val="21"/>
          <w:szCs w:val="21"/>
          <w:lang w:eastAsia="ko-KR"/>
        </w:rPr>
        <w:t>## Change Directory - cd</w:t>
      </w:r>
    </w:p>
    <w:p w14:paraId="22A06BF2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8A0724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It is super important to know how to change the directory that you are currently in. This allows you to traverse through the file system.</w:t>
      </w:r>
    </w:p>
    <w:p w14:paraId="42EBB10B" w14:textId="5FF7CA73" w:rsid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>Ex:</w:t>
      </w:r>
      <w:r w:rsid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 xml:space="preserve"> </w:t>
      </w:r>
      <w:r w:rsidRPr="008A0724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cd directory1</w:t>
      </w:r>
    </w:p>
    <w:p w14:paraId="401E8A20" w14:textId="0C799760" w:rsidR="004D19AD" w:rsidRDefault="004D19AD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ab/>
        <w:t>Ls</w:t>
      </w:r>
    </w:p>
    <w:p w14:paraId="5F77482B" w14:textId="2FB106EE" w:rsidR="004D19AD" w:rsidRDefault="004D19AD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</w:p>
    <w:p w14:paraId="3370C0A3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Output should be:</w:t>
      </w:r>
    </w:p>
    <w:p w14:paraId="079B0808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618FD413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`myTextFile.txt`</w:t>
      </w:r>
    </w:p>
    <w:p w14:paraId="65C7CD71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3D216183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Visually this is where you are at now:</w:t>
      </w:r>
    </w:p>
    <w:p w14:paraId="44A6A2ED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/home</w:t>
      </w:r>
    </w:p>
    <w:p w14:paraId="47C52AC0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---/runner</w:t>
      </w:r>
    </w:p>
    <w:p w14:paraId="7205DA9E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------/Command-Line-Day-1-Pt-1</w:t>
      </w:r>
    </w:p>
    <w:p w14:paraId="65A0DB8D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---------/directory1</w:t>
      </w:r>
    </w:p>
    <w:p w14:paraId="6713AFAC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lastRenderedPageBreak/>
        <w:t>------------/You are here and can see --&gt; myTextFile.txt</w:t>
      </w:r>
    </w:p>
    <w:p w14:paraId="6F1864B8" w14:textId="77777777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To go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eastAsia="ko-KR"/>
        </w:rPr>
        <w:t>back</w:t>
      </w:r>
    </w:p>
    <w:p w14:paraId="70D8B7FE" w14:textId="205EC781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proofErr w:type="spellEnd"/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Type: </w:t>
      </w:r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`cd</w:t>
      </w:r>
      <w:proofErr w:type="gramStart"/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 xml:space="preserve"> ..</w:t>
      </w:r>
      <w:proofErr w:type="gramEnd"/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`</w:t>
      </w: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 then press enter.</w:t>
      </w:r>
    </w:p>
    <w:p w14:paraId="451783D5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Then type </w:t>
      </w:r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`</w:t>
      </w:r>
      <w:proofErr w:type="spellStart"/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ls`</w:t>
      </w:r>
      <w:proofErr w:type="spellEnd"/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 xml:space="preserve"> to see the files in your current </w:t>
      </w:r>
      <w:proofErr w:type="gramStart"/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view(</w:t>
      </w:r>
      <w:proofErr w:type="gramEnd"/>
      <w:r w:rsidRPr="004D19AD">
        <w:rPr>
          <w:rFonts w:ascii="Menlo" w:eastAsia="Times New Roman" w:hAnsi="Menlo" w:cs="Menlo"/>
          <w:color w:val="000000"/>
          <w:sz w:val="21"/>
          <w:szCs w:val="21"/>
          <w:lang w:eastAsia="ko-KR"/>
        </w:rPr>
        <w:t>or scope).</w:t>
      </w:r>
    </w:p>
    <w:p w14:paraId="3563B61F" w14:textId="77777777" w:rsidR="004D19AD" w:rsidRPr="008A0724" w:rsidRDefault="004D19AD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02C4CF5E" w14:textId="77777777" w:rsidR="008A0724" w:rsidRPr="008A0724" w:rsidRDefault="008A0724" w:rsidP="008A0724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6DA90FED" w14:textId="4B8F50B1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## Creating a new file </w:t>
      </w:r>
      <w:r w:rsidR="002728E2">
        <w:rPr>
          <w:rFonts w:ascii="Menlo" w:eastAsia="Times New Roman" w:hAnsi="Menlo" w:cs="Menlo"/>
          <w:color w:val="0000FF"/>
          <w:sz w:val="21"/>
          <w:szCs w:val="21"/>
          <w:lang w:eastAsia="ko-KR"/>
        </w:rPr>
        <w:t>–</w:t>
      </w:r>
      <w:r w:rsidRPr="004D19AD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 touch</w:t>
      </w:r>
    </w:p>
    <w:p w14:paraId="343D5190" w14:textId="77777777" w:rsidR="002728E2" w:rsidRPr="004D19AD" w:rsidRDefault="002728E2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1A86C783" w14:textId="77777777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>To create a new file type</w:t>
      </w:r>
    </w:p>
    <w:p w14:paraId="737D8452" w14:textId="4AF3EED3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touch test.txt</w:t>
      </w:r>
    </w:p>
    <w:p w14:paraId="13FD21DA" w14:textId="19C0A834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>Output should be</w:t>
      </w:r>
    </w:p>
    <w:p w14:paraId="045A0113" w14:textId="104DCEA4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`main.css app.js index.html index.js tests instruction.md`</w:t>
      </w:r>
    </w:p>
    <w:p w14:paraId="0B1DEA60" w14:textId="77777777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</w:p>
    <w:p w14:paraId="0E853E45" w14:textId="0B9614A1" w:rsid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  <w:lang w:eastAsia="ko-KR"/>
        </w:rPr>
      </w:pPr>
      <w:r w:rsidRPr="004D19AD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## Create a new directory </w:t>
      </w:r>
      <w:r w:rsidR="002728E2">
        <w:rPr>
          <w:rFonts w:ascii="Menlo" w:eastAsia="Times New Roman" w:hAnsi="Menlo" w:cs="Menlo"/>
          <w:color w:val="0000FF"/>
          <w:sz w:val="21"/>
          <w:szCs w:val="21"/>
          <w:lang w:eastAsia="ko-KR"/>
        </w:rPr>
        <w:t>–</w:t>
      </w:r>
      <w:r w:rsidRPr="004D19AD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 </w:t>
      </w:r>
      <w:proofErr w:type="spellStart"/>
      <w:r w:rsidRPr="004D19AD">
        <w:rPr>
          <w:rFonts w:ascii="Menlo" w:eastAsia="Times New Roman" w:hAnsi="Menlo" w:cs="Menlo"/>
          <w:color w:val="0000FF"/>
          <w:sz w:val="21"/>
          <w:szCs w:val="21"/>
          <w:lang w:eastAsia="ko-KR"/>
        </w:rPr>
        <w:t>mkdir</w:t>
      </w:r>
      <w:proofErr w:type="spellEnd"/>
    </w:p>
    <w:p w14:paraId="13C64CEE" w14:textId="1E986236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>To create a new directory type</w:t>
      </w:r>
    </w:p>
    <w:p w14:paraId="3067CF5C" w14:textId="3CC95B74" w:rsidR="002728E2" w:rsidRP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proofErr w:type="spellStart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mkdir</w:t>
      </w:r>
      <w:proofErr w:type="spellEnd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 xml:space="preserve"> directory1</w:t>
      </w:r>
    </w:p>
    <w:p w14:paraId="0F395AA8" w14:textId="7362D0AB" w:rsidR="002728E2" w:rsidRDefault="002728E2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  <w:lang w:eastAsia="ko-KR"/>
        </w:rPr>
      </w:pPr>
    </w:p>
    <w:p w14:paraId="437DADDF" w14:textId="75267AE9" w:rsidR="002728E2" w:rsidRDefault="002728E2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0000"/>
          <w:sz w:val="21"/>
          <w:szCs w:val="21"/>
          <w:lang w:eastAsia="ko-KR"/>
        </w:rPr>
        <w:t>enter ‘ls’ to see if it has been created.</w:t>
      </w:r>
    </w:p>
    <w:p w14:paraId="60464324" w14:textId="028A97B8" w:rsidR="002728E2" w:rsidRDefault="002728E2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022D89AE" w14:textId="224A19DA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  <w:lang w:eastAsia="ko-KR"/>
        </w:rPr>
      </w:pPr>
      <w:r w:rsidRPr="002728E2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## Move a file </w:t>
      </w:r>
      <w:r>
        <w:rPr>
          <w:rFonts w:ascii="Menlo" w:eastAsia="Times New Roman" w:hAnsi="Menlo" w:cs="Menlo"/>
          <w:color w:val="0000FF"/>
          <w:sz w:val="21"/>
          <w:szCs w:val="21"/>
          <w:lang w:eastAsia="ko-KR"/>
        </w:rPr>
        <w:t>–</w:t>
      </w:r>
      <w:r w:rsidRPr="002728E2"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 mv</w:t>
      </w:r>
    </w:p>
    <w:p w14:paraId="15BFC3E6" w14:textId="4694F30E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To move file index.html to </w:t>
      </w:r>
      <w:proofErr w:type="spellStart"/>
      <w:r>
        <w:rPr>
          <w:rFonts w:ascii="Menlo" w:eastAsia="Times New Roman" w:hAnsi="Menlo" w:cs="Menlo"/>
          <w:color w:val="0000FF"/>
          <w:sz w:val="21"/>
          <w:szCs w:val="21"/>
          <w:lang w:eastAsia="ko-KR"/>
        </w:rPr>
        <w:t>myFiles</w:t>
      </w:r>
      <w:proofErr w:type="spellEnd"/>
      <w:r>
        <w:rPr>
          <w:rFonts w:ascii="Menlo" w:eastAsia="Times New Roman" w:hAnsi="Menlo" w:cs="Menlo"/>
          <w:color w:val="0000FF"/>
          <w:sz w:val="21"/>
          <w:szCs w:val="21"/>
          <w:lang w:eastAsia="ko-KR"/>
        </w:rPr>
        <w:t xml:space="preserve"> type:</w:t>
      </w:r>
    </w:p>
    <w:p w14:paraId="5B3D29D0" w14:textId="77777777" w:rsidR="002728E2" w:rsidRP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662948C8" w14:textId="547A0693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 xml:space="preserve">mv </w:t>
      </w:r>
      <w:proofErr w:type="gramStart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index.html .</w:t>
      </w:r>
      <w:proofErr w:type="gramEnd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/</w:t>
      </w:r>
      <w:proofErr w:type="spellStart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myFiles</w:t>
      </w:r>
      <w:proofErr w:type="spellEnd"/>
    </w:p>
    <w:p w14:paraId="685B1276" w14:textId="4DDE3FBB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</w:p>
    <w:p w14:paraId="623FC192" w14:textId="48431B8A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 xml:space="preserve">to move a file into deeper you would list down the path to that file by separating them with slashes. Test1.txt to </w:t>
      </w:r>
      <w:proofErr w:type="spellStart"/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>mostFavorite</w:t>
      </w:r>
      <w:proofErr w:type="spellEnd"/>
    </w:p>
    <w:p w14:paraId="4FF66292" w14:textId="6A570CD1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>
        <w:rPr>
          <w:rFonts w:ascii="Menlo" w:eastAsia="Times New Roman" w:hAnsi="Menlo" w:cs="Menlo"/>
          <w:color w:val="001188"/>
          <w:sz w:val="21"/>
          <w:szCs w:val="21"/>
          <w:lang w:eastAsia="ko-KR"/>
        </w:rPr>
        <w:t>Ex:</w:t>
      </w:r>
    </w:p>
    <w:p w14:paraId="5E904E8A" w14:textId="77777777" w:rsid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1188"/>
          <w:sz w:val="21"/>
          <w:szCs w:val="21"/>
          <w:lang w:eastAsia="ko-KR"/>
        </w:rPr>
      </w:pPr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 xml:space="preserve">mv test1.txt </w:t>
      </w:r>
    </w:p>
    <w:p w14:paraId="274C9044" w14:textId="51846129" w:rsidR="002728E2" w:rsidRP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  <w:proofErr w:type="gramStart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./</w:t>
      </w:r>
      <w:proofErr w:type="spellStart"/>
      <w:proofErr w:type="gramEnd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textFiles</w:t>
      </w:r>
      <w:proofErr w:type="spellEnd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/</w:t>
      </w:r>
      <w:proofErr w:type="spellStart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favoriteTextFiles</w:t>
      </w:r>
      <w:proofErr w:type="spellEnd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/</w:t>
      </w:r>
      <w:proofErr w:type="spellStart"/>
      <w:r w:rsidRPr="002728E2">
        <w:rPr>
          <w:rFonts w:ascii="Menlo" w:eastAsia="Times New Roman" w:hAnsi="Menlo" w:cs="Menlo"/>
          <w:color w:val="001188"/>
          <w:sz w:val="21"/>
          <w:szCs w:val="21"/>
          <w:lang w:eastAsia="ko-KR"/>
        </w:rPr>
        <w:t>mostFavorite</w:t>
      </w:r>
      <w:proofErr w:type="spellEnd"/>
    </w:p>
    <w:p w14:paraId="6A26D991" w14:textId="77777777" w:rsidR="002728E2" w:rsidRPr="002728E2" w:rsidRDefault="002728E2" w:rsidP="002728E2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19EB26F1" w14:textId="77777777" w:rsidR="002728E2" w:rsidRPr="004D19AD" w:rsidRDefault="002728E2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0F8B7077" w14:textId="77777777" w:rsidR="004D19AD" w:rsidRPr="004D19AD" w:rsidRDefault="004D19AD" w:rsidP="004D19AD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  <w:lang w:eastAsia="ko-KR"/>
        </w:rPr>
      </w:pPr>
    </w:p>
    <w:p w14:paraId="4C519F65" w14:textId="77777777" w:rsidR="008A0724" w:rsidRPr="008A0724" w:rsidRDefault="008A0724" w:rsidP="008A0724">
      <w:pPr>
        <w:pStyle w:val="ListBullet"/>
        <w:numPr>
          <w:ilvl w:val="0"/>
          <w:numId w:val="0"/>
        </w:numPr>
        <w:ind w:left="432"/>
        <w:rPr>
          <w:rFonts w:ascii="Century Gothic" w:hAnsi="Century Gothic"/>
        </w:rPr>
      </w:pPr>
    </w:p>
    <w:p w14:paraId="2416F45B" w14:textId="77777777" w:rsidR="008A0724" w:rsidRDefault="008A0724" w:rsidP="008A0724">
      <w:pPr>
        <w:pStyle w:val="ListBullet"/>
        <w:numPr>
          <w:ilvl w:val="0"/>
          <w:numId w:val="0"/>
        </w:numPr>
        <w:ind w:left="432"/>
        <w:rPr>
          <w:rFonts w:ascii="Century Gothic" w:hAnsi="Century Gothic"/>
        </w:rPr>
      </w:pPr>
    </w:p>
    <w:p w14:paraId="4AE282E5" w14:textId="77777777" w:rsidR="008A0724" w:rsidRPr="008A0724" w:rsidRDefault="008A0724" w:rsidP="008A0724">
      <w:pPr>
        <w:pStyle w:val="ListBullet"/>
        <w:numPr>
          <w:ilvl w:val="0"/>
          <w:numId w:val="0"/>
        </w:numPr>
        <w:ind w:left="432"/>
        <w:rPr>
          <w:rFonts w:ascii="Century Gothic" w:hAnsi="Century Gothic"/>
        </w:rPr>
      </w:pPr>
    </w:p>
    <w:p w14:paraId="0A46A09A" w14:textId="6EC46C25" w:rsidR="00524199" w:rsidRPr="008A0724" w:rsidRDefault="00524199">
      <w:pPr>
        <w:pStyle w:val="Heading2"/>
        <w:rPr>
          <w:rFonts w:ascii="Century Gothic" w:hAnsi="Century Gothic"/>
        </w:rPr>
      </w:pPr>
    </w:p>
    <w:sectPr w:rsidR="00524199" w:rsidRPr="008A072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7D586" w14:textId="77777777" w:rsidR="00B27F70" w:rsidRDefault="00B27F70">
      <w:r>
        <w:separator/>
      </w:r>
    </w:p>
    <w:p w14:paraId="58575703" w14:textId="77777777" w:rsidR="00B27F70" w:rsidRDefault="00B27F70"/>
  </w:endnote>
  <w:endnote w:type="continuationSeparator" w:id="0">
    <w:p w14:paraId="28D38A5E" w14:textId="77777777" w:rsidR="00B27F70" w:rsidRDefault="00B27F70">
      <w:r>
        <w:continuationSeparator/>
      </w:r>
    </w:p>
    <w:p w14:paraId="56700579" w14:textId="77777777" w:rsidR="00B27F70" w:rsidRDefault="00B27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DFA92" w14:textId="77777777" w:rsidR="00524199" w:rsidRDefault="00B27F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8AE42" w14:textId="77777777" w:rsidR="00B27F70" w:rsidRDefault="00B27F70">
      <w:r>
        <w:separator/>
      </w:r>
    </w:p>
    <w:p w14:paraId="6F91F41D" w14:textId="77777777" w:rsidR="00B27F70" w:rsidRDefault="00B27F70"/>
  </w:footnote>
  <w:footnote w:type="continuationSeparator" w:id="0">
    <w:p w14:paraId="6776F0AF" w14:textId="77777777" w:rsidR="00B27F70" w:rsidRDefault="00B27F70">
      <w:r>
        <w:continuationSeparator/>
      </w:r>
    </w:p>
    <w:p w14:paraId="58FC473C" w14:textId="77777777" w:rsidR="00B27F70" w:rsidRDefault="00B27F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24"/>
    <w:rsid w:val="002728E2"/>
    <w:rsid w:val="004D19AD"/>
    <w:rsid w:val="00524199"/>
    <w:rsid w:val="008A0724"/>
    <w:rsid w:val="00B27F70"/>
    <w:rsid w:val="00E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B612"/>
  <w15:chartTrackingRefBased/>
  <w15:docId w15:val="{E5BD0544-E77A-8741-889F-46D07840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agutierrez/Library/Containers/com.microsoft.Word/Data/Library/Application%20Support/Microsoft/Office/16.0/DTS/Search/%7b464E16CE-CAD0-C746-B4B7-F0517D17C56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 Gutierrez</dc:creator>
  <cp:keywords/>
  <dc:description/>
  <cp:lastModifiedBy>Laura M Gutierrez</cp:lastModifiedBy>
  <cp:revision>1</cp:revision>
  <dcterms:created xsi:type="dcterms:W3CDTF">2021-03-02T03:12:00Z</dcterms:created>
  <dcterms:modified xsi:type="dcterms:W3CDTF">2021-03-02T16:12:00Z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